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786"/>
        <w:gridCol w:w="1111"/>
        <w:gridCol w:w="670"/>
        <w:gridCol w:w="1149"/>
        <w:gridCol w:w="923"/>
        <w:gridCol w:w="710"/>
        <w:gridCol w:w="896"/>
        <w:gridCol w:w="723"/>
        <w:gridCol w:w="737"/>
        <w:gridCol w:w="923"/>
      </w:tblGrid>
      <w:tr w:rsidR="00483B14" w:rsidRPr="00483B14" w14:paraId="2358AA3F" w14:textId="77777777" w:rsidTr="00483B14">
        <w:trPr>
          <w:jc w:val="center"/>
        </w:trPr>
        <w:tc>
          <w:tcPr>
            <w:tcW w:w="2122" w:type="dxa"/>
          </w:tcPr>
          <w:p w14:paraId="10427ACB" w14:textId="77777777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05" w:type="dxa"/>
          </w:tcPr>
          <w:p w14:paraId="616D7CAF" w14:textId="6949BBE9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3B14"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631" w:type="dxa"/>
          </w:tcPr>
          <w:p w14:paraId="40553598" w14:textId="27F415D0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3B14">
              <w:rPr>
                <w:sz w:val="24"/>
                <w:szCs w:val="24"/>
              </w:rPr>
              <w:t>Byte</w:t>
            </w:r>
            <w:proofErr w:type="spellEnd"/>
          </w:p>
        </w:tc>
        <w:tc>
          <w:tcPr>
            <w:tcW w:w="1069" w:type="dxa"/>
          </w:tcPr>
          <w:p w14:paraId="1FF5D0E7" w14:textId="26178ED8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3B14">
              <w:rPr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862" w:type="dxa"/>
          </w:tcPr>
          <w:p w14:paraId="345BE8BD" w14:textId="0E7545E7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83B14">
              <w:rPr>
                <w:sz w:val="24"/>
                <w:szCs w:val="24"/>
              </w:rPr>
              <w:t>Double</w:t>
            </w:r>
          </w:p>
        </w:tc>
        <w:tc>
          <w:tcPr>
            <w:tcW w:w="668" w:type="dxa"/>
          </w:tcPr>
          <w:p w14:paraId="44FC64B0" w14:textId="17CDF6A1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3B14"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838" w:type="dxa"/>
          </w:tcPr>
          <w:p w14:paraId="21AF9F76" w14:textId="08C7A14F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3B14">
              <w:rPr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679" w:type="dxa"/>
          </w:tcPr>
          <w:p w14:paraId="69853E71" w14:textId="6DDBAECD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83B14">
              <w:rPr>
                <w:sz w:val="24"/>
                <w:szCs w:val="24"/>
              </w:rPr>
              <w:t>Long</w:t>
            </w:r>
          </w:p>
        </w:tc>
        <w:tc>
          <w:tcPr>
            <w:tcW w:w="692" w:type="dxa"/>
          </w:tcPr>
          <w:p w14:paraId="37B96751" w14:textId="57BAD7AD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3B14">
              <w:rPr>
                <w:sz w:val="24"/>
                <w:szCs w:val="24"/>
              </w:rPr>
              <w:t>Short</w:t>
            </w:r>
            <w:proofErr w:type="spellEnd"/>
          </w:p>
        </w:tc>
        <w:tc>
          <w:tcPr>
            <w:tcW w:w="862" w:type="dxa"/>
          </w:tcPr>
          <w:p w14:paraId="5EBD6857" w14:textId="2FC86C89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3B14">
              <w:rPr>
                <w:sz w:val="24"/>
                <w:szCs w:val="24"/>
              </w:rPr>
              <w:t>isStatic</w:t>
            </w:r>
            <w:proofErr w:type="spellEnd"/>
          </w:p>
        </w:tc>
      </w:tr>
      <w:tr w:rsidR="00483B14" w:rsidRPr="00483B14" w14:paraId="78B8DBBF" w14:textId="77777777" w:rsidTr="00483B14">
        <w:trPr>
          <w:jc w:val="center"/>
        </w:trPr>
        <w:tc>
          <w:tcPr>
            <w:tcW w:w="2122" w:type="dxa"/>
          </w:tcPr>
          <w:p w14:paraId="1B880828" w14:textId="0938E210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3B14">
              <w:rPr>
                <w:sz w:val="24"/>
                <w:szCs w:val="24"/>
              </w:rPr>
              <w:t>byteValue</w:t>
            </w:r>
            <w:proofErr w:type="spellEnd"/>
          </w:p>
        </w:tc>
        <w:tc>
          <w:tcPr>
            <w:tcW w:w="1205" w:type="dxa"/>
          </w:tcPr>
          <w:p w14:paraId="4CADB521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631" w:type="dxa"/>
          </w:tcPr>
          <w:p w14:paraId="3F0AA195" w14:textId="7B9ED8C6" w:rsidR="00483B14" w:rsidRPr="00483B14" w:rsidRDefault="009E13BB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069" w:type="dxa"/>
          </w:tcPr>
          <w:p w14:paraId="15E5AEDE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862" w:type="dxa"/>
          </w:tcPr>
          <w:p w14:paraId="2772370B" w14:textId="5E26BD10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68" w:type="dxa"/>
          </w:tcPr>
          <w:p w14:paraId="63B663E8" w14:textId="4C14C765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38" w:type="dxa"/>
          </w:tcPr>
          <w:p w14:paraId="67239CFC" w14:textId="30281259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79" w:type="dxa"/>
          </w:tcPr>
          <w:p w14:paraId="5C4A6A5A" w14:textId="418A104C" w:rsidR="00483B14" w:rsidRPr="00483B14" w:rsidRDefault="009F3878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92" w:type="dxa"/>
          </w:tcPr>
          <w:p w14:paraId="2DDEF3BC" w14:textId="376DC33F" w:rsidR="00483B14" w:rsidRPr="00483B14" w:rsidRDefault="00A27AC2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2" w:type="dxa"/>
          </w:tcPr>
          <w:p w14:paraId="5D39427F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483B14" w:rsidRPr="00483B14" w14:paraId="39DDA502" w14:textId="77777777" w:rsidTr="00483B14">
        <w:trPr>
          <w:jc w:val="center"/>
        </w:trPr>
        <w:tc>
          <w:tcPr>
            <w:tcW w:w="2122" w:type="dxa"/>
          </w:tcPr>
          <w:p w14:paraId="66D337E1" w14:textId="430888FB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3B14">
              <w:rPr>
                <w:sz w:val="24"/>
                <w:szCs w:val="24"/>
              </w:rPr>
              <w:t>doubleValue</w:t>
            </w:r>
            <w:proofErr w:type="spellEnd"/>
          </w:p>
        </w:tc>
        <w:tc>
          <w:tcPr>
            <w:tcW w:w="1205" w:type="dxa"/>
          </w:tcPr>
          <w:p w14:paraId="50139891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631" w:type="dxa"/>
          </w:tcPr>
          <w:p w14:paraId="1AD0C6BF" w14:textId="46488F66" w:rsidR="00483B14" w:rsidRPr="00483B14" w:rsidRDefault="009E13BB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069" w:type="dxa"/>
          </w:tcPr>
          <w:p w14:paraId="56655F95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862" w:type="dxa"/>
          </w:tcPr>
          <w:p w14:paraId="0A10BAF0" w14:textId="64EFCE9B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68" w:type="dxa"/>
          </w:tcPr>
          <w:p w14:paraId="3EE03A91" w14:textId="5432516C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38" w:type="dxa"/>
          </w:tcPr>
          <w:p w14:paraId="3B339B0D" w14:textId="0C549CBB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79" w:type="dxa"/>
          </w:tcPr>
          <w:p w14:paraId="45D01B69" w14:textId="68A00CB2" w:rsidR="00483B14" w:rsidRPr="00483B14" w:rsidRDefault="009F3878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92" w:type="dxa"/>
          </w:tcPr>
          <w:p w14:paraId="5BB8753E" w14:textId="08E80DCC" w:rsidR="00483B14" w:rsidRPr="00483B14" w:rsidRDefault="00A27AC2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2" w:type="dxa"/>
          </w:tcPr>
          <w:p w14:paraId="4E76AD28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483B14" w:rsidRPr="00483B14" w14:paraId="4C2539EF" w14:textId="77777777" w:rsidTr="00483B14">
        <w:trPr>
          <w:jc w:val="center"/>
        </w:trPr>
        <w:tc>
          <w:tcPr>
            <w:tcW w:w="2122" w:type="dxa"/>
          </w:tcPr>
          <w:p w14:paraId="07101087" w14:textId="78F214EE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3B14">
              <w:rPr>
                <w:sz w:val="24"/>
                <w:szCs w:val="24"/>
              </w:rPr>
              <w:t>floatValue</w:t>
            </w:r>
            <w:proofErr w:type="spellEnd"/>
          </w:p>
        </w:tc>
        <w:tc>
          <w:tcPr>
            <w:tcW w:w="1205" w:type="dxa"/>
          </w:tcPr>
          <w:p w14:paraId="0E56B382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631" w:type="dxa"/>
          </w:tcPr>
          <w:p w14:paraId="2F313900" w14:textId="5E929B7C" w:rsidR="00483B14" w:rsidRPr="00483B14" w:rsidRDefault="009E13BB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069" w:type="dxa"/>
          </w:tcPr>
          <w:p w14:paraId="0E648660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862" w:type="dxa"/>
          </w:tcPr>
          <w:p w14:paraId="4183CE64" w14:textId="0205CFBA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68" w:type="dxa"/>
          </w:tcPr>
          <w:p w14:paraId="7891B109" w14:textId="296A6D02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38" w:type="dxa"/>
          </w:tcPr>
          <w:p w14:paraId="084196E4" w14:textId="250D59FC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79" w:type="dxa"/>
          </w:tcPr>
          <w:p w14:paraId="57465C9A" w14:textId="5F1407BE" w:rsidR="00483B14" w:rsidRPr="00483B14" w:rsidRDefault="009F3878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92" w:type="dxa"/>
          </w:tcPr>
          <w:p w14:paraId="415B6D7E" w14:textId="496610A5" w:rsidR="00483B14" w:rsidRPr="00483B14" w:rsidRDefault="00A27AC2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2" w:type="dxa"/>
          </w:tcPr>
          <w:p w14:paraId="6B8443AD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483B14" w:rsidRPr="00483B14" w14:paraId="10BE9DD2" w14:textId="77777777" w:rsidTr="00483B14">
        <w:trPr>
          <w:jc w:val="center"/>
        </w:trPr>
        <w:tc>
          <w:tcPr>
            <w:tcW w:w="2122" w:type="dxa"/>
          </w:tcPr>
          <w:p w14:paraId="4B2C69DA" w14:textId="6B3E48BC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3B14">
              <w:rPr>
                <w:sz w:val="24"/>
                <w:szCs w:val="24"/>
              </w:rPr>
              <w:t>intValue</w:t>
            </w:r>
            <w:proofErr w:type="spellEnd"/>
          </w:p>
        </w:tc>
        <w:tc>
          <w:tcPr>
            <w:tcW w:w="1205" w:type="dxa"/>
          </w:tcPr>
          <w:p w14:paraId="01E5BCD8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631" w:type="dxa"/>
          </w:tcPr>
          <w:p w14:paraId="658A6C7B" w14:textId="39E2D893" w:rsidR="00483B14" w:rsidRPr="009E13BB" w:rsidRDefault="009E13BB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069" w:type="dxa"/>
          </w:tcPr>
          <w:p w14:paraId="0A708581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862" w:type="dxa"/>
          </w:tcPr>
          <w:p w14:paraId="19BE4FAD" w14:textId="0D015B40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68" w:type="dxa"/>
          </w:tcPr>
          <w:p w14:paraId="350360F6" w14:textId="72E4B838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38" w:type="dxa"/>
          </w:tcPr>
          <w:p w14:paraId="5DAB9149" w14:textId="0C41E28B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79" w:type="dxa"/>
          </w:tcPr>
          <w:p w14:paraId="19F18825" w14:textId="1E79E043" w:rsidR="00483B14" w:rsidRPr="00483B14" w:rsidRDefault="009F3878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92" w:type="dxa"/>
          </w:tcPr>
          <w:p w14:paraId="6200B91F" w14:textId="6B9952FF" w:rsidR="00483B14" w:rsidRPr="00483B14" w:rsidRDefault="00A27AC2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2" w:type="dxa"/>
          </w:tcPr>
          <w:p w14:paraId="50CAD79E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483B14" w:rsidRPr="00483B14" w14:paraId="0D024B0C" w14:textId="77777777" w:rsidTr="00483B14">
        <w:trPr>
          <w:jc w:val="center"/>
        </w:trPr>
        <w:tc>
          <w:tcPr>
            <w:tcW w:w="2122" w:type="dxa"/>
          </w:tcPr>
          <w:p w14:paraId="7BB93775" w14:textId="25941319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3B14">
              <w:rPr>
                <w:sz w:val="24"/>
                <w:szCs w:val="24"/>
              </w:rPr>
              <w:t>longValue</w:t>
            </w:r>
            <w:proofErr w:type="spellEnd"/>
          </w:p>
        </w:tc>
        <w:tc>
          <w:tcPr>
            <w:tcW w:w="1205" w:type="dxa"/>
          </w:tcPr>
          <w:p w14:paraId="0B919039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631" w:type="dxa"/>
          </w:tcPr>
          <w:p w14:paraId="6A5692FA" w14:textId="3B3241A6" w:rsidR="00483B14" w:rsidRPr="00483B14" w:rsidRDefault="009E13BB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069" w:type="dxa"/>
          </w:tcPr>
          <w:p w14:paraId="16516A79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862" w:type="dxa"/>
          </w:tcPr>
          <w:p w14:paraId="4C6E5BC7" w14:textId="79FC83E0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68" w:type="dxa"/>
          </w:tcPr>
          <w:p w14:paraId="40C3C77F" w14:textId="4B7C3C05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38" w:type="dxa"/>
          </w:tcPr>
          <w:p w14:paraId="31C923B0" w14:textId="569C9CFD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79" w:type="dxa"/>
          </w:tcPr>
          <w:p w14:paraId="0C6AD488" w14:textId="449D34D2" w:rsidR="00483B14" w:rsidRPr="00483B14" w:rsidRDefault="009F3878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92" w:type="dxa"/>
          </w:tcPr>
          <w:p w14:paraId="796824B8" w14:textId="7411DE4B" w:rsidR="00483B14" w:rsidRPr="00483B14" w:rsidRDefault="00A27AC2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2" w:type="dxa"/>
          </w:tcPr>
          <w:p w14:paraId="2B559357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483B14" w:rsidRPr="00483B14" w14:paraId="6C28C033" w14:textId="77777777" w:rsidTr="00483B14">
        <w:trPr>
          <w:jc w:val="center"/>
        </w:trPr>
        <w:tc>
          <w:tcPr>
            <w:tcW w:w="2122" w:type="dxa"/>
          </w:tcPr>
          <w:p w14:paraId="2C05C80E" w14:textId="5A7CCDB8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3B14">
              <w:rPr>
                <w:sz w:val="24"/>
                <w:szCs w:val="24"/>
              </w:rPr>
              <w:t>shortValue</w:t>
            </w:r>
            <w:proofErr w:type="spellEnd"/>
          </w:p>
        </w:tc>
        <w:tc>
          <w:tcPr>
            <w:tcW w:w="1205" w:type="dxa"/>
          </w:tcPr>
          <w:p w14:paraId="74D87981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631" w:type="dxa"/>
          </w:tcPr>
          <w:p w14:paraId="2FBA4173" w14:textId="4ADC7E57" w:rsidR="00483B14" w:rsidRPr="00483B14" w:rsidRDefault="009E13BB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069" w:type="dxa"/>
          </w:tcPr>
          <w:p w14:paraId="176DAEB9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862" w:type="dxa"/>
          </w:tcPr>
          <w:p w14:paraId="65D4AFCB" w14:textId="576B11A8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68" w:type="dxa"/>
          </w:tcPr>
          <w:p w14:paraId="2B68EE9E" w14:textId="7817796F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38" w:type="dxa"/>
          </w:tcPr>
          <w:p w14:paraId="7396DE24" w14:textId="513F77BA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79" w:type="dxa"/>
          </w:tcPr>
          <w:p w14:paraId="7DD4F480" w14:textId="5E0024E5" w:rsidR="00483B14" w:rsidRPr="00483B14" w:rsidRDefault="009F3878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92" w:type="dxa"/>
          </w:tcPr>
          <w:p w14:paraId="6DB4C237" w14:textId="6C89E58B" w:rsidR="00483B14" w:rsidRPr="00483B14" w:rsidRDefault="00A27AC2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2" w:type="dxa"/>
          </w:tcPr>
          <w:p w14:paraId="4A8BB197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483B14" w:rsidRPr="00483B14" w14:paraId="7478519C" w14:textId="77777777" w:rsidTr="00483B14">
        <w:trPr>
          <w:jc w:val="center"/>
        </w:trPr>
        <w:tc>
          <w:tcPr>
            <w:tcW w:w="2122" w:type="dxa"/>
          </w:tcPr>
          <w:p w14:paraId="72625644" w14:textId="042B0991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3B14">
              <w:rPr>
                <w:sz w:val="24"/>
                <w:szCs w:val="24"/>
              </w:rPr>
              <w:t>parseXxx</w:t>
            </w:r>
            <w:proofErr w:type="spellEnd"/>
          </w:p>
        </w:tc>
        <w:tc>
          <w:tcPr>
            <w:tcW w:w="1205" w:type="dxa"/>
          </w:tcPr>
          <w:p w14:paraId="419464B7" w14:textId="5B9BE042" w:rsidR="00483B14" w:rsidRPr="00483B14" w:rsidRDefault="009E13BB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31" w:type="dxa"/>
          </w:tcPr>
          <w:p w14:paraId="74E89D9D" w14:textId="0AB6FC28" w:rsidR="00483B14" w:rsidRPr="00483B14" w:rsidRDefault="009E13BB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069" w:type="dxa"/>
          </w:tcPr>
          <w:p w14:paraId="1AF387C6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862" w:type="dxa"/>
          </w:tcPr>
          <w:p w14:paraId="0BAC7499" w14:textId="006BFC8A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68" w:type="dxa"/>
          </w:tcPr>
          <w:p w14:paraId="7201D7DD" w14:textId="379A8D90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38" w:type="dxa"/>
          </w:tcPr>
          <w:p w14:paraId="4BC321A9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679" w:type="dxa"/>
          </w:tcPr>
          <w:p w14:paraId="17EF2B49" w14:textId="46943F68" w:rsidR="00483B14" w:rsidRPr="00483B14" w:rsidRDefault="009F3878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92" w:type="dxa"/>
          </w:tcPr>
          <w:p w14:paraId="4D5C4FA8" w14:textId="013800E8" w:rsidR="00483B14" w:rsidRPr="00483B14" w:rsidRDefault="00A27AC2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2" w:type="dxa"/>
          </w:tcPr>
          <w:p w14:paraId="6968CC73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483B14" w:rsidRPr="00483B14" w14:paraId="6588F011" w14:textId="77777777" w:rsidTr="00483B14">
        <w:trPr>
          <w:jc w:val="center"/>
        </w:trPr>
        <w:tc>
          <w:tcPr>
            <w:tcW w:w="2122" w:type="dxa"/>
          </w:tcPr>
          <w:p w14:paraId="4CB27F36" w14:textId="13356A8E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3B14">
              <w:rPr>
                <w:sz w:val="24"/>
                <w:szCs w:val="24"/>
              </w:rPr>
              <w:t>parseXxx</w:t>
            </w:r>
            <w:proofErr w:type="spellEnd"/>
            <w:r w:rsidRPr="00483B14">
              <w:rPr>
                <w:sz w:val="24"/>
                <w:szCs w:val="24"/>
              </w:rPr>
              <w:t xml:space="preserve"> </w:t>
            </w:r>
            <w:proofErr w:type="spellStart"/>
            <w:r w:rsidRPr="00483B14">
              <w:rPr>
                <w:sz w:val="24"/>
                <w:szCs w:val="24"/>
              </w:rPr>
              <w:t>with</w:t>
            </w:r>
            <w:proofErr w:type="spellEnd"/>
            <w:r w:rsidRPr="00483B14">
              <w:rPr>
                <w:sz w:val="24"/>
                <w:szCs w:val="24"/>
              </w:rPr>
              <w:t xml:space="preserve"> </w:t>
            </w:r>
            <w:proofErr w:type="spellStart"/>
            <w:r w:rsidRPr="00483B14">
              <w:rPr>
                <w:sz w:val="24"/>
                <w:szCs w:val="24"/>
              </w:rPr>
              <w:t>radix</w:t>
            </w:r>
            <w:proofErr w:type="spellEnd"/>
          </w:p>
        </w:tc>
        <w:tc>
          <w:tcPr>
            <w:tcW w:w="1205" w:type="dxa"/>
          </w:tcPr>
          <w:p w14:paraId="76C70B29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631" w:type="dxa"/>
          </w:tcPr>
          <w:p w14:paraId="4D042E36" w14:textId="28F44BA5" w:rsidR="00483B14" w:rsidRPr="00483B14" w:rsidRDefault="009E13BB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069" w:type="dxa"/>
          </w:tcPr>
          <w:p w14:paraId="346DB372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862" w:type="dxa"/>
          </w:tcPr>
          <w:p w14:paraId="6F89F07B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668" w:type="dxa"/>
          </w:tcPr>
          <w:p w14:paraId="19DB973F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838" w:type="dxa"/>
          </w:tcPr>
          <w:p w14:paraId="18460968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679" w:type="dxa"/>
          </w:tcPr>
          <w:p w14:paraId="51E39320" w14:textId="405146EF" w:rsidR="00483B14" w:rsidRPr="00483B14" w:rsidRDefault="009F3878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92" w:type="dxa"/>
          </w:tcPr>
          <w:p w14:paraId="2290233F" w14:textId="5C877E0D" w:rsidR="00483B14" w:rsidRPr="00483B14" w:rsidRDefault="00A27AC2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2" w:type="dxa"/>
          </w:tcPr>
          <w:p w14:paraId="0EA4DB97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483B14" w:rsidRPr="00483B14" w14:paraId="7AE24837" w14:textId="77777777" w:rsidTr="00483B14">
        <w:trPr>
          <w:jc w:val="center"/>
        </w:trPr>
        <w:tc>
          <w:tcPr>
            <w:tcW w:w="2122" w:type="dxa"/>
          </w:tcPr>
          <w:p w14:paraId="612A2D92" w14:textId="06F0EEAA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3B14">
              <w:rPr>
                <w:sz w:val="24"/>
                <w:szCs w:val="24"/>
              </w:rPr>
              <w:t>valueOf</w:t>
            </w:r>
            <w:proofErr w:type="spellEnd"/>
            <w:r w:rsidRPr="00483B14">
              <w:rPr>
                <w:sz w:val="24"/>
                <w:szCs w:val="24"/>
              </w:rPr>
              <w:t xml:space="preserve"> </w:t>
            </w:r>
            <w:proofErr w:type="spellStart"/>
            <w:r w:rsidRPr="00483B14">
              <w:rPr>
                <w:sz w:val="24"/>
                <w:szCs w:val="24"/>
              </w:rPr>
              <w:t>with</w:t>
            </w:r>
            <w:proofErr w:type="spellEnd"/>
            <w:r w:rsidRPr="00483B14">
              <w:rPr>
                <w:sz w:val="24"/>
                <w:szCs w:val="24"/>
              </w:rPr>
              <w:t xml:space="preserve"> </w:t>
            </w:r>
            <w:proofErr w:type="spellStart"/>
            <w:r w:rsidRPr="00483B14">
              <w:rPr>
                <w:sz w:val="24"/>
                <w:szCs w:val="24"/>
              </w:rPr>
              <w:t>radix</w:t>
            </w:r>
            <w:proofErr w:type="spellEnd"/>
          </w:p>
        </w:tc>
        <w:tc>
          <w:tcPr>
            <w:tcW w:w="1205" w:type="dxa"/>
          </w:tcPr>
          <w:p w14:paraId="2A231F1E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631" w:type="dxa"/>
          </w:tcPr>
          <w:p w14:paraId="206D9D03" w14:textId="3F06CCDD" w:rsidR="00483B14" w:rsidRPr="00483B14" w:rsidRDefault="009E13BB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069" w:type="dxa"/>
          </w:tcPr>
          <w:p w14:paraId="282D5123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862" w:type="dxa"/>
          </w:tcPr>
          <w:p w14:paraId="6D8E6568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668" w:type="dxa"/>
          </w:tcPr>
          <w:p w14:paraId="0AD541BE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838" w:type="dxa"/>
          </w:tcPr>
          <w:p w14:paraId="3247CC59" w14:textId="0AE10C9D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79" w:type="dxa"/>
          </w:tcPr>
          <w:p w14:paraId="07774043" w14:textId="091B039D" w:rsidR="00483B14" w:rsidRPr="00483B14" w:rsidRDefault="009F3878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92" w:type="dxa"/>
          </w:tcPr>
          <w:p w14:paraId="04E8FA39" w14:textId="54FB9449" w:rsidR="00483B14" w:rsidRPr="00483B14" w:rsidRDefault="00A27AC2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2" w:type="dxa"/>
          </w:tcPr>
          <w:p w14:paraId="78D412CD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483B14" w:rsidRPr="00483B14" w14:paraId="538A8E14" w14:textId="77777777" w:rsidTr="00483B14">
        <w:trPr>
          <w:jc w:val="center"/>
        </w:trPr>
        <w:tc>
          <w:tcPr>
            <w:tcW w:w="2122" w:type="dxa"/>
          </w:tcPr>
          <w:p w14:paraId="5EB21334" w14:textId="1D66F687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83B14">
              <w:rPr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1205" w:type="dxa"/>
          </w:tcPr>
          <w:p w14:paraId="7097AC52" w14:textId="7889BB31" w:rsidR="00483B14" w:rsidRPr="00483B14" w:rsidRDefault="009E13BB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31" w:type="dxa"/>
          </w:tcPr>
          <w:p w14:paraId="05BABE5A" w14:textId="02EDFE8D" w:rsidR="00483B14" w:rsidRPr="00483B14" w:rsidRDefault="009E13BB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069" w:type="dxa"/>
          </w:tcPr>
          <w:p w14:paraId="68254036" w14:textId="25CF9A36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2" w:type="dxa"/>
          </w:tcPr>
          <w:p w14:paraId="781D3653" w14:textId="70046D78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68" w:type="dxa"/>
          </w:tcPr>
          <w:p w14:paraId="13B9FEC6" w14:textId="3F359911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38" w:type="dxa"/>
          </w:tcPr>
          <w:p w14:paraId="616FA5B4" w14:textId="76ADA80B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79" w:type="dxa"/>
          </w:tcPr>
          <w:p w14:paraId="1334D7F0" w14:textId="6C6647C5" w:rsidR="00483B14" w:rsidRPr="00483B14" w:rsidRDefault="009F3878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92" w:type="dxa"/>
          </w:tcPr>
          <w:p w14:paraId="6D4CDB17" w14:textId="52749879" w:rsidR="00483B14" w:rsidRPr="00483B14" w:rsidRDefault="00A27AC2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2" w:type="dxa"/>
          </w:tcPr>
          <w:p w14:paraId="387DF771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483B14" w:rsidRPr="00483B14" w14:paraId="03D6AE53" w14:textId="77777777" w:rsidTr="00483B14">
        <w:trPr>
          <w:jc w:val="center"/>
        </w:trPr>
        <w:tc>
          <w:tcPr>
            <w:tcW w:w="2122" w:type="dxa"/>
          </w:tcPr>
          <w:p w14:paraId="6DB51604" w14:textId="77777777" w:rsid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483B14">
              <w:rPr>
                <w:sz w:val="24"/>
                <w:szCs w:val="24"/>
              </w:rPr>
              <w:t>toString</w:t>
            </w:r>
            <w:proofErr w:type="spellEnd"/>
          </w:p>
          <w:p w14:paraId="1E35EA07" w14:textId="133830CE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83B14">
              <w:rPr>
                <w:sz w:val="24"/>
                <w:szCs w:val="24"/>
              </w:rPr>
              <w:t>(</w:t>
            </w:r>
            <w:proofErr w:type="spellStart"/>
            <w:r w:rsidRPr="00483B14">
              <w:rPr>
                <w:sz w:val="24"/>
                <w:szCs w:val="24"/>
              </w:rPr>
              <w:t>primitive</w:t>
            </w:r>
            <w:proofErr w:type="spellEnd"/>
            <w:r w:rsidRPr="00483B14">
              <w:rPr>
                <w:sz w:val="24"/>
                <w:szCs w:val="24"/>
              </w:rPr>
              <w:t>)</w:t>
            </w:r>
          </w:p>
        </w:tc>
        <w:tc>
          <w:tcPr>
            <w:tcW w:w="1205" w:type="dxa"/>
          </w:tcPr>
          <w:p w14:paraId="155FC82A" w14:textId="4E6EC637" w:rsidR="00483B14" w:rsidRPr="00483B14" w:rsidRDefault="009E13BB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31" w:type="dxa"/>
          </w:tcPr>
          <w:p w14:paraId="168EC0E3" w14:textId="7F4B068A" w:rsidR="00483B14" w:rsidRPr="00483B14" w:rsidRDefault="009E13BB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069" w:type="dxa"/>
          </w:tcPr>
          <w:p w14:paraId="7D8A7ED5" w14:textId="3ED75D34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2" w:type="dxa"/>
          </w:tcPr>
          <w:p w14:paraId="45309E53" w14:textId="4FE6C735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68" w:type="dxa"/>
          </w:tcPr>
          <w:p w14:paraId="7536B42F" w14:textId="063DED28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38" w:type="dxa"/>
          </w:tcPr>
          <w:p w14:paraId="4EAB6DB4" w14:textId="7F1492FF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79" w:type="dxa"/>
          </w:tcPr>
          <w:p w14:paraId="219C6B55" w14:textId="2ADC3113" w:rsidR="00483B14" w:rsidRPr="00483B14" w:rsidRDefault="009F3878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92" w:type="dxa"/>
          </w:tcPr>
          <w:p w14:paraId="08CE66A9" w14:textId="5E0A3FA2" w:rsidR="00483B14" w:rsidRPr="00483B14" w:rsidRDefault="00A27AC2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2" w:type="dxa"/>
          </w:tcPr>
          <w:p w14:paraId="71451F82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="00483B14" w:rsidRPr="00483B14" w14:paraId="0FA755D0" w14:textId="77777777" w:rsidTr="00483B14">
        <w:trPr>
          <w:jc w:val="center"/>
        </w:trPr>
        <w:tc>
          <w:tcPr>
            <w:tcW w:w="2122" w:type="dxa"/>
          </w:tcPr>
          <w:p w14:paraId="2FAF3702" w14:textId="77777777" w:rsid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483B14">
              <w:rPr>
                <w:sz w:val="24"/>
                <w:szCs w:val="24"/>
              </w:rPr>
              <w:t>toString</w:t>
            </w:r>
            <w:proofErr w:type="spellEnd"/>
          </w:p>
          <w:p w14:paraId="64727B4A" w14:textId="571A86B8" w:rsidR="00483B14" w:rsidRPr="00483B14" w:rsidRDefault="00483B14" w:rsidP="00483B14">
            <w:pPr>
              <w:spacing w:after="160" w:line="259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483B14">
              <w:rPr>
                <w:sz w:val="24"/>
                <w:szCs w:val="24"/>
              </w:rPr>
              <w:t>(</w:t>
            </w:r>
            <w:proofErr w:type="spellStart"/>
            <w:r w:rsidRPr="00483B14">
              <w:rPr>
                <w:sz w:val="24"/>
                <w:szCs w:val="24"/>
              </w:rPr>
              <w:t>primitiv</w:t>
            </w:r>
            <w:proofErr w:type="spellEnd"/>
            <w:r w:rsidRPr="00483B1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83B14">
              <w:rPr>
                <w:sz w:val="24"/>
                <w:szCs w:val="24"/>
              </w:rPr>
              <w:t>radix</w:t>
            </w:r>
            <w:proofErr w:type="spellEnd"/>
            <w:r w:rsidRPr="00483B14">
              <w:rPr>
                <w:sz w:val="24"/>
                <w:szCs w:val="24"/>
              </w:rPr>
              <w:t>)</w:t>
            </w:r>
          </w:p>
        </w:tc>
        <w:tc>
          <w:tcPr>
            <w:tcW w:w="1205" w:type="dxa"/>
          </w:tcPr>
          <w:p w14:paraId="16F0BC59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631" w:type="dxa"/>
          </w:tcPr>
          <w:p w14:paraId="2C765C7A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069" w:type="dxa"/>
          </w:tcPr>
          <w:p w14:paraId="53C68C5C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862" w:type="dxa"/>
          </w:tcPr>
          <w:p w14:paraId="03038FAD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668" w:type="dxa"/>
          </w:tcPr>
          <w:p w14:paraId="3AAB82B1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838" w:type="dxa"/>
          </w:tcPr>
          <w:p w14:paraId="60C18589" w14:textId="53583B25" w:rsidR="00483B14" w:rsidRPr="00483B14" w:rsidRDefault="00AA11E6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79" w:type="dxa"/>
          </w:tcPr>
          <w:p w14:paraId="7B2CC350" w14:textId="5C537DF1" w:rsidR="00483B14" w:rsidRPr="00483B14" w:rsidRDefault="009F3878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692" w:type="dxa"/>
          </w:tcPr>
          <w:p w14:paraId="7F4DDF80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862" w:type="dxa"/>
          </w:tcPr>
          <w:p w14:paraId="6984330C" w14:textId="77777777" w:rsidR="00483B14" w:rsidRPr="00483B14" w:rsidRDefault="00483B14" w:rsidP="001848CF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</w:tr>
    </w:tbl>
    <w:p w14:paraId="49F47044" w14:textId="77777777" w:rsidR="006D746C" w:rsidRPr="00483B14" w:rsidRDefault="006D746C" w:rsidP="001848CF">
      <w:pPr>
        <w:spacing w:after="160" w:line="259" w:lineRule="auto"/>
        <w:ind w:firstLine="0"/>
        <w:jc w:val="left"/>
        <w:rPr>
          <w:lang w:val="en-US"/>
        </w:rPr>
      </w:pPr>
    </w:p>
    <w:sectPr w:rsidR="006D746C" w:rsidRPr="00483B14" w:rsidSect="001C6AB8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E236B" w14:textId="77777777" w:rsidR="00F5197C" w:rsidRDefault="00F5197C" w:rsidP="001C6AB8">
      <w:pPr>
        <w:spacing w:line="240" w:lineRule="auto"/>
      </w:pPr>
      <w:r>
        <w:separator/>
      </w:r>
    </w:p>
  </w:endnote>
  <w:endnote w:type="continuationSeparator" w:id="0">
    <w:p w14:paraId="30FFADB6" w14:textId="77777777" w:rsidR="00F5197C" w:rsidRDefault="00F5197C" w:rsidP="001C6A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6710115"/>
      <w:docPartObj>
        <w:docPartGallery w:val="Page Numbers (Bottom of Page)"/>
        <w:docPartUnique/>
      </w:docPartObj>
    </w:sdtPr>
    <w:sdtContent>
      <w:p w14:paraId="258F1DC4" w14:textId="77777777" w:rsidR="001C6AB8" w:rsidRDefault="001C6AB8" w:rsidP="001C6AB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3D3FC" w14:textId="77777777" w:rsidR="00F5197C" w:rsidRDefault="00F5197C" w:rsidP="001C6AB8">
      <w:pPr>
        <w:spacing w:line="240" w:lineRule="auto"/>
      </w:pPr>
      <w:r>
        <w:separator/>
      </w:r>
    </w:p>
  </w:footnote>
  <w:footnote w:type="continuationSeparator" w:id="0">
    <w:p w14:paraId="4CAD8C6F" w14:textId="77777777" w:rsidR="00F5197C" w:rsidRDefault="00F5197C" w:rsidP="001C6A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FE2"/>
    <w:multiLevelType w:val="multilevel"/>
    <w:tmpl w:val="1EC4B8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Рисунок %1.%4 —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1.%5 —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13D4B2D"/>
    <w:multiLevelType w:val="hybridMultilevel"/>
    <w:tmpl w:val="7AC8B36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4E35BFE"/>
    <w:multiLevelType w:val="multilevel"/>
    <w:tmpl w:val="68AE3450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Restart w:val="1"/>
      <w:pStyle w:val="a"/>
      <w:suff w:val="space"/>
      <w:lvlText w:val="Рисунок %1.%4 —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a0"/>
      <w:suff w:val="space"/>
      <w:lvlText w:val="Таблица %1.%5 —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3226F58"/>
    <w:multiLevelType w:val="hybridMultilevel"/>
    <w:tmpl w:val="A0D8058E"/>
    <w:lvl w:ilvl="0" w:tplc="CEC87A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31F60"/>
    <w:multiLevelType w:val="hybridMultilevel"/>
    <w:tmpl w:val="F7EA4EFA"/>
    <w:lvl w:ilvl="0" w:tplc="BA9EB9B4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534D0B"/>
    <w:multiLevelType w:val="hybridMultilevel"/>
    <w:tmpl w:val="B054F23C"/>
    <w:lvl w:ilvl="0" w:tplc="CEC87AA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6FC170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E810115"/>
    <w:multiLevelType w:val="hybridMultilevel"/>
    <w:tmpl w:val="4F084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18762989">
    <w:abstractNumId w:val="3"/>
  </w:num>
  <w:num w:numId="2" w16cid:durableId="1345088322">
    <w:abstractNumId w:val="1"/>
  </w:num>
  <w:num w:numId="3" w16cid:durableId="1581132145">
    <w:abstractNumId w:val="7"/>
  </w:num>
  <w:num w:numId="4" w16cid:durableId="1426881847">
    <w:abstractNumId w:val="4"/>
  </w:num>
  <w:num w:numId="5" w16cid:durableId="1529294893">
    <w:abstractNumId w:val="5"/>
  </w:num>
  <w:num w:numId="6" w16cid:durableId="1007949964">
    <w:abstractNumId w:val="6"/>
  </w:num>
  <w:num w:numId="7" w16cid:durableId="2871316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80069663">
    <w:abstractNumId w:val="2"/>
  </w:num>
  <w:num w:numId="9" w16cid:durableId="2329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14"/>
    <w:rsid w:val="00056477"/>
    <w:rsid w:val="001814A6"/>
    <w:rsid w:val="001827CC"/>
    <w:rsid w:val="001848CF"/>
    <w:rsid w:val="001C6AB8"/>
    <w:rsid w:val="001F7695"/>
    <w:rsid w:val="00396C9A"/>
    <w:rsid w:val="00483B14"/>
    <w:rsid w:val="006141FB"/>
    <w:rsid w:val="00621D02"/>
    <w:rsid w:val="006511BD"/>
    <w:rsid w:val="006D746C"/>
    <w:rsid w:val="009E13BB"/>
    <w:rsid w:val="009F3878"/>
    <w:rsid w:val="00A27AC2"/>
    <w:rsid w:val="00A379F5"/>
    <w:rsid w:val="00A511B9"/>
    <w:rsid w:val="00AA11E6"/>
    <w:rsid w:val="00B25006"/>
    <w:rsid w:val="00BE4672"/>
    <w:rsid w:val="00BF7127"/>
    <w:rsid w:val="00C83F6B"/>
    <w:rsid w:val="00DA7439"/>
    <w:rsid w:val="00DB041F"/>
    <w:rsid w:val="00F5197C"/>
    <w:rsid w:val="00FD37A3"/>
    <w:rsid w:val="00FF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584A04"/>
  <w15:chartTrackingRefBased/>
  <w15:docId w15:val="{518ADA3F-2394-45D6-A242-73A88B80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E467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next w:val="a1"/>
    <w:link w:val="10"/>
    <w:uiPriority w:val="9"/>
    <w:qFormat/>
    <w:rsid w:val="001814A6"/>
    <w:pPr>
      <w:keepNext/>
      <w:pageBreakBefore/>
      <w:widowControl w:val="0"/>
      <w:numPr>
        <w:numId w:val="8"/>
      </w:numPr>
      <w:spacing w:after="567" w:line="360" w:lineRule="auto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6"/>
      <w:szCs w:val="32"/>
    </w:rPr>
  </w:style>
  <w:style w:type="paragraph" w:styleId="2">
    <w:name w:val="heading 2"/>
    <w:next w:val="a1"/>
    <w:link w:val="20"/>
    <w:uiPriority w:val="9"/>
    <w:unhideWhenUsed/>
    <w:qFormat/>
    <w:rsid w:val="00B25006"/>
    <w:pPr>
      <w:keepNext/>
      <w:keepLines/>
      <w:numPr>
        <w:ilvl w:val="1"/>
        <w:numId w:val="8"/>
      </w:numPr>
      <w:spacing w:before="851" w:after="567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next w:val="a1"/>
    <w:link w:val="30"/>
    <w:uiPriority w:val="9"/>
    <w:unhideWhenUsed/>
    <w:qFormat/>
    <w:rsid w:val="001814A6"/>
    <w:pPr>
      <w:keepNext/>
      <w:keepLines/>
      <w:numPr>
        <w:ilvl w:val="2"/>
        <w:numId w:val="8"/>
      </w:numPr>
      <w:spacing w:before="851" w:after="567" w:line="36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814A6"/>
    <w:rPr>
      <w:rFonts w:ascii="Times New Roman" w:eastAsiaTheme="majorEastAsia" w:hAnsi="Times New Roman" w:cstheme="majorBidi"/>
      <w:b/>
      <w:caps/>
      <w:color w:val="000000" w:themeColor="text1"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sid w:val="00B25006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5">
    <w:name w:val="Title"/>
    <w:aliases w:val="Заголовок3"/>
    <w:basedOn w:val="2"/>
    <w:next w:val="a1"/>
    <w:link w:val="a6"/>
    <w:uiPriority w:val="10"/>
    <w:qFormat/>
    <w:rsid w:val="00BF7127"/>
    <w:pPr>
      <w:contextualSpacing/>
    </w:pPr>
    <w:rPr>
      <w:spacing w:val="-10"/>
      <w:kern w:val="28"/>
      <w:sz w:val="28"/>
      <w:szCs w:val="56"/>
    </w:rPr>
  </w:style>
  <w:style w:type="character" w:customStyle="1" w:styleId="a6">
    <w:name w:val="Заголовок Знак"/>
    <w:aliases w:val="Заголовок3 Знак"/>
    <w:basedOn w:val="a2"/>
    <w:link w:val="a5"/>
    <w:uiPriority w:val="10"/>
    <w:rsid w:val="00BF7127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30">
    <w:name w:val="Заголовок 3 Знак"/>
    <w:basedOn w:val="a2"/>
    <w:link w:val="3"/>
    <w:uiPriority w:val="9"/>
    <w:rsid w:val="001814A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a7">
    <w:name w:val="Содержание"/>
    <w:next w:val="a1"/>
    <w:link w:val="a8"/>
    <w:qFormat/>
    <w:rsid w:val="001C6AB8"/>
    <w:pPr>
      <w:tabs>
        <w:tab w:val="right" w:leader="dot" w:pos="9345"/>
      </w:tabs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paragraph" w:styleId="a9">
    <w:name w:val="TOC Heading"/>
    <w:basedOn w:val="1"/>
    <w:next w:val="a1"/>
    <w:link w:val="aa"/>
    <w:uiPriority w:val="39"/>
    <w:unhideWhenUsed/>
    <w:qFormat/>
    <w:rsid w:val="00A511B9"/>
    <w:pPr>
      <w:keepLines/>
      <w:pageBreakBefore w:val="0"/>
      <w:widowControl/>
      <w:spacing w:before="240" w:after="0" w:line="259" w:lineRule="auto"/>
      <w:ind w:left="0" w:firstLine="709"/>
      <w:jc w:val="both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character" w:customStyle="1" w:styleId="a8">
    <w:name w:val="Содержание Знак"/>
    <w:basedOn w:val="10"/>
    <w:link w:val="a7"/>
    <w:rsid w:val="001C6AB8"/>
    <w:rPr>
      <w:rFonts w:ascii="Times New Roman" w:eastAsiaTheme="majorEastAsia" w:hAnsi="Times New Roman" w:cs="Times New Roman"/>
      <w:b w:val="0"/>
      <w:caps w:val="0"/>
      <w:noProof/>
      <w:color w:val="000000" w:themeColor="text1"/>
      <w:sz w:val="28"/>
      <w:szCs w:val="28"/>
    </w:rPr>
  </w:style>
  <w:style w:type="paragraph" w:styleId="11">
    <w:name w:val="toc 1"/>
    <w:basedOn w:val="a1"/>
    <w:next w:val="a1"/>
    <w:autoRedefine/>
    <w:uiPriority w:val="39"/>
    <w:unhideWhenUsed/>
    <w:rsid w:val="00A511B9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A511B9"/>
    <w:pPr>
      <w:spacing w:after="100"/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A511B9"/>
    <w:pPr>
      <w:spacing w:after="100"/>
      <w:ind w:left="440"/>
    </w:pPr>
  </w:style>
  <w:style w:type="character" w:styleId="ab">
    <w:name w:val="Hyperlink"/>
    <w:basedOn w:val="a2"/>
    <w:uiPriority w:val="99"/>
    <w:unhideWhenUsed/>
    <w:rsid w:val="00A511B9"/>
    <w:rPr>
      <w:color w:val="0563C1" w:themeColor="hyperlink"/>
      <w:u w:val="single"/>
    </w:rPr>
  </w:style>
  <w:style w:type="paragraph" w:customStyle="1" w:styleId="ac">
    <w:name w:val="Содержание слово"/>
    <w:link w:val="ad"/>
    <w:qFormat/>
    <w:rsid w:val="001C6AB8"/>
    <w:pPr>
      <w:spacing w:after="567" w:line="360" w:lineRule="auto"/>
      <w:jc w:val="center"/>
    </w:pPr>
    <w:rPr>
      <w:rFonts w:ascii="Times New Roman" w:eastAsiaTheme="majorEastAsia" w:hAnsi="Times New Roman" w:cs="Times New Roman"/>
      <w:b/>
      <w:bCs/>
      <w:caps/>
      <w:color w:val="000000" w:themeColor="text1"/>
      <w:sz w:val="36"/>
      <w:szCs w:val="36"/>
      <w:lang w:eastAsia="ru-RU"/>
    </w:rPr>
  </w:style>
  <w:style w:type="paragraph" w:styleId="ae">
    <w:name w:val="List Paragraph"/>
    <w:basedOn w:val="a1"/>
    <w:uiPriority w:val="34"/>
    <w:qFormat/>
    <w:rsid w:val="00396C9A"/>
    <w:pPr>
      <w:ind w:left="720"/>
      <w:contextualSpacing/>
    </w:pPr>
  </w:style>
  <w:style w:type="character" w:customStyle="1" w:styleId="aa">
    <w:name w:val="Заголовок оглавления Знак"/>
    <w:basedOn w:val="10"/>
    <w:link w:val="a9"/>
    <w:uiPriority w:val="39"/>
    <w:rsid w:val="001814A6"/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eastAsia="ru-RU"/>
    </w:rPr>
  </w:style>
  <w:style w:type="character" w:customStyle="1" w:styleId="ad">
    <w:name w:val="Содержание слово Знак"/>
    <w:basedOn w:val="aa"/>
    <w:link w:val="ac"/>
    <w:rsid w:val="001C6AB8"/>
    <w:rPr>
      <w:rFonts w:ascii="Times New Roman" w:eastAsiaTheme="majorEastAsia" w:hAnsi="Times New Roman" w:cs="Times New Roman"/>
      <w:b/>
      <w:bCs/>
      <w:caps/>
      <w:color w:val="000000" w:themeColor="text1"/>
      <w:sz w:val="36"/>
      <w:szCs w:val="36"/>
      <w:lang w:eastAsia="ru-RU"/>
    </w:rPr>
  </w:style>
  <w:style w:type="paragraph" w:styleId="af">
    <w:name w:val="header"/>
    <w:basedOn w:val="a1"/>
    <w:link w:val="af0"/>
    <w:uiPriority w:val="99"/>
    <w:unhideWhenUsed/>
    <w:rsid w:val="001C6AB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1C6AB8"/>
    <w:rPr>
      <w:rFonts w:ascii="Times New Roman" w:hAnsi="Times New Roman" w:cs="Times New Roman"/>
      <w:sz w:val="28"/>
      <w:szCs w:val="28"/>
    </w:rPr>
  </w:style>
  <w:style w:type="paragraph" w:styleId="af1">
    <w:name w:val="footer"/>
    <w:basedOn w:val="a1"/>
    <w:link w:val="af2"/>
    <w:uiPriority w:val="99"/>
    <w:unhideWhenUsed/>
    <w:rsid w:val="001C6AB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1C6AB8"/>
    <w:rPr>
      <w:rFonts w:ascii="Times New Roman" w:hAnsi="Times New Roman" w:cs="Times New Roman"/>
      <w:sz w:val="28"/>
      <w:szCs w:val="28"/>
    </w:rPr>
  </w:style>
  <w:style w:type="table" w:styleId="af3">
    <w:name w:val="Table Grid"/>
    <w:basedOn w:val="a3"/>
    <w:uiPriority w:val="39"/>
    <w:rsid w:val="001C6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чная подпись"/>
    <w:basedOn w:val="a1"/>
    <w:link w:val="af4"/>
    <w:qFormat/>
    <w:rsid w:val="00BE4672"/>
    <w:pPr>
      <w:numPr>
        <w:ilvl w:val="4"/>
        <w:numId w:val="8"/>
      </w:numPr>
      <w:spacing w:before="340" w:line="240" w:lineRule="auto"/>
      <w:jc w:val="left"/>
    </w:pPr>
    <w:rPr>
      <w:i/>
      <w:iCs/>
      <w:sz w:val="24"/>
      <w:szCs w:val="24"/>
    </w:rPr>
  </w:style>
  <w:style w:type="paragraph" w:customStyle="1" w:styleId="af5">
    <w:name w:val="Таблица"/>
    <w:basedOn w:val="a1"/>
    <w:link w:val="af6"/>
    <w:qFormat/>
    <w:rsid w:val="00BE4672"/>
    <w:pPr>
      <w:spacing w:line="240" w:lineRule="auto"/>
      <w:ind w:firstLine="0"/>
    </w:pPr>
    <w:rPr>
      <w:sz w:val="24"/>
      <w:szCs w:val="24"/>
    </w:rPr>
  </w:style>
  <w:style w:type="character" w:customStyle="1" w:styleId="af4">
    <w:name w:val="Табличная подпись Знак"/>
    <w:basedOn w:val="a2"/>
    <w:link w:val="a0"/>
    <w:rsid w:val="00BE4672"/>
    <w:rPr>
      <w:rFonts w:ascii="Times New Roman" w:hAnsi="Times New Roman" w:cs="Times New Roman"/>
      <w:i/>
      <w:iCs/>
      <w:sz w:val="24"/>
      <w:szCs w:val="24"/>
    </w:rPr>
  </w:style>
  <w:style w:type="paragraph" w:customStyle="1" w:styleId="a">
    <w:name w:val="Подпись к рисунку"/>
    <w:basedOn w:val="a1"/>
    <w:link w:val="af7"/>
    <w:qFormat/>
    <w:rsid w:val="006D746C"/>
    <w:pPr>
      <w:numPr>
        <w:ilvl w:val="3"/>
        <w:numId w:val="8"/>
      </w:numPr>
      <w:spacing w:after="340" w:line="240" w:lineRule="auto"/>
      <w:jc w:val="center"/>
    </w:pPr>
    <w:rPr>
      <w:b/>
      <w:bCs/>
      <w:sz w:val="24"/>
      <w:szCs w:val="24"/>
    </w:rPr>
  </w:style>
  <w:style w:type="character" w:customStyle="1" w:styleId="af6">
    <w:name w:val="Таблица Знак"/>
    <w:basedOn w:val="a2"/>
    <w:link w:val="af5"/>
    <w:rsid w:val="00BE4672"/>
    <w:rPr>
      <w:rFonts w:ascii="Times New Roman" w:hAnsi="Times New Roman" w:cs="Times New Roman"/>
      <w:sz w:val="24"/>
      <w:szCs w:val="24"/>
    </w:rPr>
  </w:style>
  <w:style w:type="character" w:customStyle="1" w:styleId="af7">
    <w:name w:val="Подпись к рисунку Знак"/>
    <w:basedOn w:val="a2"/>
    <w:link w:val="a"/>
    <w:rsid w:val="006D746C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bk\Documents\&#1053;&#1072;&#1089;&#1090;&#1088;&#1072;&#1080;&#1074;&#1072;&#1077;&#1084;&#1099;&#1077;%20&#1096;&#1072;&#1073;&#1083;&#1086;&#1085;&#1099;%20Office\&#1053;&#1086;&#1088;&#1084;&#1082;&#1086;&#1085;&#1090;&#1088;&#1086;&#1083;&#110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EDAE5-7C04-4B9F-934A-7D4E172D5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Нормконтроль.dotx</Template>
  <TotalTime>44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Gribkov</dc:creator>
  <cp:keywords/>
  <dc:description/>
  <cp:lastModifiedBy>Alexander Gribkov</cp:lastModifiedBy>
  <cp:revision>2</cp:revision>
  <dcterms:created xsi:type="dcterms:W3CDTF">2023-09-06T17:11:00Z</dcterms:created>
  <dcterms:modified xsi:type="dcterms:W3CDTF">2023-09-06T18:12:00Z</dcterms:modified>
</cp:coreProperties>
</file>